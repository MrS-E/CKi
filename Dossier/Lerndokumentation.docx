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"/>
        <w:gridCol w:w="2584"/>
        <w:gridCol w:w="4220"/>
        <w:gridCol w:w="918"/>
      </w:tblGrid>
      <w:tr w:rsidR="00926055">
        <w:trPr>
          <w:cantSplit/>
          <w:trHeight w:hRule="exact" w:val="840"/>
        </w:trPr>
        <w:tc>
          <w:tcPr>
            <w:tcW w:w="921" w:type="dxa"/>
            <w:shd w:val="pct15" w:color="auto" w:fill="FFFFFF"/>
          </w:tcPr>
          <w:p w:rsidR="00926055" w:rsidRDefault="00926055"/>
        </w:tc>
        <w:tc>
          <w:tcPr>
            <w:tcW w:w="6804" w:type="dxa"/>
            <w:gridSpan w:val="2"/>
            <w:shd w:val="pct15" w:color="auto" w:fill="FFFFFF"/>
          </w:tcPr>
          <w:p w:rsidR="00926055" w:rsidRDefault="00926055"/>
        </w:tc>
        <w:tc>
          <w:tcPr>
            <w:tcW w:w="918" w:type="dxa"/>
            <w:shd w:val="pct15" w:color="auto" w:fill="FFFFFF"/>
          </w:tcPr>
          <w:p w:rsidR="00926055" w:rsidRDefault="00926055"/>
        </w:tc>
      </w:tr>
      <w:tr w:rsidR="00926055">
        <w:trPr>
          <w:cantSplit/>
          <w:trHeight w:hRule="exact" w:val="7600"/>
        </w:trPr>
        <w:tc>
          <w:tcPr>
            <w:tcW w:w="921" w:type="dxa"/>
            <w:shd w:val="pct15" w:color="auto" w:fill="FFFFFF"/>
          </w:tcPr>
          <w:p w:rsidR="00926055" w:rsidRDefault="00926055"/>
        </w:tc>
        <w:tc>
          <w:tcPr>
            <w:tcW w:w="6804" w:type="dxa"/>
            <w:gridSpan w:val="2"/>
            <w:shd w:val="pct15" w:color="auto" w:fill="FFFFFF"/>
          </w:tcPr>
          <w:p w:rsidR="00926055" w:rsidRDefault="00926055">
            <w:pPr>
              <w:rPr>
                <w:b/>
              </w:rPr>
            </w:pPr>
            <w:bookmarkStart w:id="0" w:name="IconFachgebiet"/>
            <w:bookmarkEnd w:id="0"/>
          </w:p>
          <w:p w:rsidR="00926055" w:rsidRDefault="00926055">
            <w:pPr>
              <w:rPr>
                <w:b/>
              </w:rPr>
            </w:pPr>
          </w:p>
          <w:p w:rsidR="00926055" w:rsidRDefault="00926055">
            <w:pPr>
              <w:rPr>
                <w:b/>
              </w:rPr>
            </w:pPr>
          </w:p>
          <w:p w:rsidR="00926055" w:rsidRDefault="00926055">
            <w:pPr>
              <w:rPr>
                <w:b/>
              </w:rPr>
            </w:pPr>
          </w:p>
          <w:p w:rsidR="00926055" w:rsidRDefault="00926055">
            <w:pPr>
              <w:rPr>
                <w:b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  <w:bookmarkStart w:id="1" w:name="Einleitung"/>
            <w:bookmarkEnd w:id="1"/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Default="00926055" w:rsidP="00926055">
            <w:pPr>
              <w:jc w:val="right"/>
              <w:rPr>
                <w:b/>
                <w:sz w:val="36"/>
                <w:szCs w:val="36"/>
              </w:rPr>
            </w:pPr>
          </w:p>
          <w:p w:rsidR="00926055" w:rsidRPr="003F566C" w:rsidRDefault="00926055" w:rsidP="00926055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Lerndokumentation</w:t>
            </w:r>
          </w:p>
          <w:p w:rsidR="00926055" w:rsidRDefault="00926055" w:rsidP="00926055">
            <w:pPr>
              <w:tabs>
                <w:tab w:val="left" w:pos="510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18" w:type="dxa"/>
            <w:shd w:val="pct15" w:color="auto" w:fill="FFFFFF"/>
          </w:tcPr>
          <w:p w:rsidR="00926055" w:rsidRDefault="00926055"/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926055">
            <w:pPr>
              <w:spacing w:line="240" w:lineRule="auto"/>
              <w:rPr>
                <w:b/>
              </w:rPr>
            </w:pPr>
            <w:r>
              <w:rPr>
                <w:b/>
              </w:rPr>
              <w:t>Für weitere Informationen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Pr="008362F6" w:rsidRDefault="00926055" w:rsidP="00926055">
            <w:pPr>
              <w:spacing w:line="240" w:lineRule="auto"/>
              <w:jc w:val="right"/>
              <w:rPr>
                <w:b/>
              </w:rPr>
            </w:pPr>
            <w:r w:rsidRPr="008362F6">
              <w:rPr>
                <w:b/>
              </w:rPr>
              <w:tab/>
            </w:r>
            <w:r>
              <w:rPr>
                <w:b/>
              </w:rPr>
              <w:t>Felix Muster</w:t>
            </w:r>
            <w:r w:rsidRPr="008362F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  <w:bookmarkStart w:id="2" w:name="BetreffFG"/>
            <w:bookmarkEnd w:id="2"/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1B347B" w:rsidP="00926055">
            <w:pPr>
              <w:spacing w:line="240" w:lineRule="auto"/>
              <w:jc w:val="right"/>
            </w:pPr>
            <w:r>
              <w:t>3</w:t>
            </w:r>
            <w:r w:rsidR="00926055">
              <w:t>i</w:t>
            </w: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 w:rsidP="00926055">
            <w:pPr>
              <w:spacing w:line="240" w:lineRule="auto"/>
            </w:pPr>
            <w:r>
              <w:t xml:space="preserve">Tel. </w:t>
            </w:r>
            <w:bookmarkStart w:id="3" w:name="TelefonFG"/>
            <w:bookmarkEnd w:id="3"/>
            <w:r>
              <w:t>071 123 45 67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CD4373" w:rsidP="00926055">
            <w:pPr>
              <w:spacing w:line="240" w:lineRule="auto"/>
              <w:jc w:val="right"/>
            </w:pPr>
            <w:r>
              <w:t>16.8.20</w:t>
            </w:r>
            <w:r w:rsidR="00B80281">
              <w:t>20</w:t>
            </w: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  <w:bookmarkStart w:id="4" w:name="eMailFG"/>
            <w:bookmarkEnd w:id="4"/>
            <w:r>
              <w:t>felix.muster@kftg.ch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Pr="000870E9" w:rsidRDefault="00926055">
            <w:pPr>
              <w:spacing w:line="240" w:lineRule="auto"/>
              <w:rPr>
                <w:b/>
              </w:rPr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926055">
            <w:pPr>
              <w:spacing w:line="240" w:lineRule="auto"/>
              <w:rPr>
                <w:b/>
              </w:rPr>
            </w:pPr>
            <w:r>
              <w:rPr>
                <w:b/>
              </w:rPr>
              <w:t>Betreuer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F84A9E">
            <w:pPr>
              <w:spacing w:line="240" w:lineRule="auto"/>
            </w:pPr>
            <w:r>
              <w:rPr>
                <w:noProof/>
              </w:rPr>
              <w:t>Peter</w:t>
            </w:r>
            <w:r w:rsidR="00926055">
              <w:rPr>
                <w:noProof/>
              </w:rPr>
              <w:t xml:space="preserve"> </w:t>
            </w:r>
            <w:r>
              <w:rPr>
                <w:noProof/>
              </w:rPr>
              <w:t>Meier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shd w:val="pct15" w:color="auto" w:fill="FFFFFF"/>
            <w:vAlign w:val="center"/>
          </w:tcPr>
          <w:p w:rsidR="00926055" w:rsidRDefault="00926055" w:rsidP="00926055">
            <w:pPr>
              <w:spacing w:line="240" w:lineRule="auto"/>
            </w:pPr>
            <w:r>
              <w:t xml:space="preserve">Tel. </w:t>
            </w:r>
            <w:bookmarkStart w:id="5" w:name="Telefon"/>
            <w:bookmarkEnd w:id="5"/>
            <w:r w:rsidR="00CD4373">
              <w:t xml:space="preserve">071 </w:t>
            </w:r>
            <w:r w:rsidR="00F84A9E">
              <w:t>123</w:t>
            </w:r>
            <w:r w:rsidR="00CD4373">
              <w:t xml:space="preserve"> </w:t>
            </w:r>
            <w:r w:rsidR="00F84A9E">
              <w:t>45</w:t>
            </w:r>
            <w:r w:rsidR="00CD4373">
              <w:t xml:space="preserve"> </w:t>
            </w:r>
            <w:r w:rsidR="00F84A9E">
              <w:t>67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300"/>
        </w:trPr>
        <w:tc>
          <w:tcPr>
            <w:tcW w:w="921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2584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926055" w:rsidRDefault="00F84A9E">
            <w:pPr>
              <w:spacing w:line="240" w:lineRule="auto"/>
            </w:pPr>
            <w:bookmarkStart w:id="6" w:name="eMail"/>
            <w:bookmarkEnd w:id="6"/>
            <w:r>
              <w:t>Peter</w:t>
            </w:r>
            <w:r w:rsidR="00CD4373">
              <w:t>.</w:t>
            </w:r>
            <w:r>
              <w:t>Meier</w:t>
            </w:r>
            <w:r w:rsidR="00CD4373">
              <w:t>@kftg.ch</w:t>
            </w:r>
          </w:p>
        </w:tc>
        <w:tc>
          <w:tcPr>
            <w:tcW w:w="4220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  <w:tc>
          <w:tcPr>
            <w:tcW w:w="918" w:type="dxa"/>
            <w:shd w:val="pct15" w:color="auto" w:fill="FFFFFF"/>
            <w:vAlign w:val="center"/>
          </w:tcPr>
          <w:p w:rsidR="00926055" w:rsidRDefault="00926055">
            <w:pPr>
              <w:spacing w:line="240" w:lineRule="auto"/>
            </w:pPr>
          </w:p>
        </w:tc>
      </w:tr>
      <w:tr w:rsidR="00926055">
        <w:trPr>
          <w:cantSplit/>
          <w:trHeight w:hRule="exact" w:val="840"/>
        </w:trPr>
        <w:tc>
          <w:tcPr>
            <w:tcW w:w="921" w:type="dxa"/>
            <w:shd w:val="pct15" w:color="auto" w:fill="FFFFFF"/>
          </w:tcPr>
          <w:p w:rsidR="00926055" w:rsidRDefault="00926055"/>
        </w:tc>
        <w:tc>
          <w:tcPr>
            <w:tcW w:w="6804" w:type="dxa"/>
            <w:gridSpan w:val="2"/>
            <w:shd w:val="pct15" w:color="auto" w:fill="FFFFFF"/>
          </w:tcPr>
          <w:p w:rsidR="00926055" w:rsidRDefault="00926055"/>
        </w:tc>
        <w:tc>
          <w:tcPr>
            <w:tcW w:w="918" w:type="dxa"/>
            <w:shd w:val="pct15" w:color="auto" w:fill="FFFFFF"/>
          </w:tcPr>
          <w:p w:rsidR="00926055" w:rsidRDefault="00926055"/>
        </w:tc>
      </w:tr>
    </w:tbl>
    <w:p w:rsidR="00926055" w:rsidRDefault="00926055">
      <w:pPr>
        <w:pStyle w:val="Title"/>
        <w:spacing w:before="0"/>
      </w:pPr>
      <w:r>
        <w:br w:type="page"/>
      </w:r>
      <w:r>
        <w:lastRenderedPageBreak/>
        <w:t>Inhaltsverzeichnis</w:t>
      </w:r>
    </w:p>
    <w:p w:rsidR="001B347B" w:rsidRPr="00694FC3" w:rsidRDefault="00926055">
      <w:pPr>
        <w:pStyle w:val="TOC1"/>
        <w:tabs>
          <w:tab w:val="left" w:pos="432"/>
        </w:tabs>
        <w:rPr>
          <w:rFonts w:ascii="Cambria" w:eastAsia="MS Mincho" w:hAnsi="Cambr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TOC</w:instrText>
      </w:r>
      <w:r>
        <w:rPr>
          <w:noProof/>
        </w:rPr>
        <w:instrText xml:space="preserve"> \o "1-3" \z </w:instrText>
      </w:r>
      <w:r>
        <w:rPr>
          <w:noProof/>
        </w:rPr>
        <w:fldChar w:fldCharType="separate"/>
      </w:r>
      <w:r w:rsidR="001B347B" w:rsidRPr="003F4B62">
        <w:rPr>
          <w:noProof/>
          <w:color w:val="008000"/>
        </w:rPr>
        <w:t>01</w:t>
      </w:r>
      <w:r w:rsidR="001B347B" w:rsidRPr="00694FC3">
        <w:rPr>
          <w:rFonts w:ascii="Cambria" w:eastAsia="MS Mincho" w:hAnsi="Cambria"/>
          <w:b w:val="0"/>
          <w:noProof/>
          <w:sz w:val="24"/>
          <w:szCs w:val="24"/>
          <w:lang w:val="en-US" w:eastAsia="ja-JP"/>
        </w:rPr>
        <w:tab/>
      </w:r>
      <w:r w:rsidR="001B347B">
        <w:rPr>
          <w:noProof/>
        </w:rPr>
        <w:t>&lt;Auftragsbezeichnung&gt;</w:t>
      </w:r>
      <w:r w:rsidR="001B347B">
        <w:rPr>
          <w:noProof/>
        </w:rPr>
        <w:tab/>
      </w:r>
      <w:r w:rsidR="001B347B">
        <w:rPr>
          <w:noProof/>
        </w:rPr>
        <w:fldChar w:fldCharType="begin"/>
      </w:r>
      <w:r w:rsidR="001B347B"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 w:rsidR="001B347B">
        <w:rPr>
          <w:noProof/>
        </w:rPr>
        <w:instrText xml:space="preserve"> _Toc232852744 \h </w:instrText>
      </w:r>
      <w:r w:rsidR="001B347B">
        <w:rPr>
          <w:noProof/>
        </w:rPr>
      </w:r>
      <w:r w:rsidR="001B347B">
        <w:rPr>
          <w:noProof/>
        </w:rPr>
        <w:fldChar w:fldCharType="separate"/>
      </w:r>
      <w:r w:rsidR="001B347B">
        <w:rPr>
          <w:noProof/>
        </w:rPr>
        <w:t>3</w:t>
      </w:r>
      <w:r w:rsidR="001B347B">
        <w:rPr>
          <w:noProof/>
        </w:rPr>
        <w:fldChar w:fldCharType="end"/>
      </w:r>
    </w:p>
    <w:p w:rsidR="001B347B" w:rsidRPr="00694FC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3F4B62">
        <w:rPr>
          <w:noProof/>
          <w:color w:val="008000"/>
        </w:rPr>
        <w:t>01.1</w:t>
      </w:r>
      <w:r w:rsidRPr="00694FC3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>
        <w:rPr>
          <w:noProof/>
        </w:rPr>
        <w:t>Identifikation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Genauer Beschrieb des Ablaufs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01.3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Gemachte Erfahrungen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01.3.1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… in Bezug auf die ausgeführte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01.3.2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… in Bezug auf das eigene Verhalten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01.4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Lernergebnisse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01.4.1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Fach- und Methodenkompetenz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01.4.2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Selbst- und Sozialkompetenz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01.5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Schlussfolgerungen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01.5.1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Ziele, die ich erreichen will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3"/>
        <w:tabs>
          <w:tab w:val="left" w:pos="719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01.5.2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Termin der Zielüberprüfung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01.6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Bemerkungen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47B" w:rsidRPr="00CD4373" w:rsidRDefault="001B347B">
      <w:pPr>
        <w:pStyle w:val="TOC2"/>
        <w:tabs>
          <w:tab w:val="left" w:pos="575"/>
        </w:tabs>
        <w:rPr>
          <w:rFonts w:ascii="Cambria" w:eastAsia="MS Mincho" w:hAnsi="Cambria"/>
          <w:noProof/>
          <w:sz w:val="24"/>
          <w:szCs w:val="24"/>
          <w:lang w:eastAsia="ja-JP"/>
        </w:rPr>
      </w:pPr>
      <w:r w:rsidRPr="003F4B62">
        <w:rPr>
          <w:noProof/>
          <w:color w:val="008000"/>
        </w:rPr>
        <w:t>01.7</w:t>
      </w:r>
      <w:r w:rsidRPr="00CD4373">
        <w:rPr>
          <w:rFonts w:ascii="Cambria" w:eastAsia="MS Mincho" w:hAnsi="Cambria"/>
          <w:noProof/>
          <w:sz w:val="24"/>
          <w:szCs w:val="24"/>
          <w:lang w:eastAsia="ja-JP"/>
        </w:rPr>
        <w:tab/>
      </w:r>
      <w:r>
        <w:rPr>
          <w:noProof/>
        </w:rPr>
        <w:t>Weiterführende Aktionen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791FD5">
        <w:rPr>
          <w:noProof/>
        </w:rPr>
        <w:instrText>PAGEREF</w:instrText>
      </w:r>
      <w:r>
        <w:rPr>
          <w:noProof/>
        </w:rPr>
        <w:instrText xml:space="preserve"> _Toc232852757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6055" w:rsidRDefault="00926055" w:rsidP="00926055">
      <w:pPr>
        <w:pStyle w:val="Einzug1"/>
      </w:pPr>
      <w:r>
        <w:rPr>
          <w:noProof/>
        </w:rPr>
        <w:fldChar w:fldCharType="end"/>
      </w:r>
    </w:p>
    <w:p w:rsidR="00926055" w:rsidRPr="00777EA0" w:rsidRDefault="00926055" w:rsidP="00926055">
      <w:pPr>
        <w:pStyle w:val="Heading1"/>
        <w:rPr>
          <w:sz w:val="24"/>
          <w:szCs w:val="24"/>
        </w:rPr>
      </w:pPr>
      <w:r>
        <w:br w:type="page"/>
      </w:r>
      <w:bookmarkStart w:id="7" w:name="_Toc232852744"/>
      <w:r>
        <w:lastRenderedPageBreak/>
        <w:t>&lt;Auftragsbezeichnung&gt;</w:t>
      </w:r>
      <w:bookmarkEnd w:id="7"/>
    </w:p>
    <w:p w:rsidR="00926055" w:rsidRDefault="00926055" w:rsidP="00926055">
      <w:pPr>
        <w:pStyle w:val="Heading2"/>
        <w:keepNext w:val="0"/>
      </w:pPr>
      <w:bookmarkStart w:id="8" w:name="_Toc164045480"/>
      <w:bookmarkStart w:id="9" w:name="_Toc164045563"/>
      <w:bookmarkStart w:id="10" w:name="_Toc166392516"/>
      <w:bookmarkStart w:id="11" w:name="_Toc166560962"/>
      <w:bookmarkStart w:id="12" w:name="_Toc166561192"/>
      <w:bookmarkStart w:id="13" w:name="_Toc166979247"/>
      <w:bookmarkStart w:id="14" w:name="_Toc167605204"/>
      <w:bookmarkStart w:id="15" w:name="_Toc167605232"/>
      <w:bookmarkStart w:id="16" w:name="_Toc169575670"/>
      <w:bookmarkStart w:id="17" w:name="_Toc169575684"/>
      <w:bookmarkStart w:id="18" w:name="_Toc169575758"/>
      <w:bookmarkStart w:id="19" w:name="_Toc232852745"/>
      <w:bookmarkStart w:id="20" w:name="_Toc150823250"/>
      <w:bookmarkStart w:id="21" w:name="_Toc150825836"/>
      <w:bookmarkStart w:id="22" w:name="_Toc154482783"/>
      <w:bookmarkStart w:id="23" w:name="_Toc154483367"/>
      <w:bookmarkStart w:id="24" w:name="_Toc154483394"/>
      <w:bookmarkStart w:id="25" w:name="_Toc155593781"/>
      <w:bookmarkStart w:id="26" w:name="_Toc164041069"/>
      <w:bookmarkStart w:id="27" w:name="_Toc164041208"/>
      <w:r>
        <w:t>Identifikation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861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6775"/>
      </w:tblGrid>
      <w:tr w:rsidR="00926055">
        <w:tc>
          <w:tcPr>
            <w:tcW w:w="1837" w:type="dxa"/>
          </w:tcPr>
          <w:p w:rsidR="00926055" w:rsidRDefault="00926055" w:rsidP="00926055">
            <w:pPr>
              <w:pStyle w:val="Einzug1"/>
              <w:ind w:left="0"/>
            </w:pPr>
            <w:r>
              <w:t>Auftragsnummer</w:t>
            </w:r>
          </w:p>
        </w:tc>
        <w:tc>
          <w:tcPr>
            <w:tcW w:w="6775" w:type="dxa"/>
          </w:tcPr>
          <w:p w:rsidR="00926055" w:rsidRDefault="00926055" w:rsidP="00926055">
            <w:pPr>
              <w:pStyle w:val="Einzug1"/>
              <w:ind w:left="0"/>
            </w:pPr>
          </w:p>
        </w:tc>
      </w:tr>
      <w:tr w:rsidR="00926055" w:rsidRPr="00FD6C8F">
        <w:tc>
          <w:tcPr>
            <w:tcW w:w="1837" w:type="dxa"/>
          </w:tcPr>
          <w:p w:rsidR="00926055" w:rsidRPr="00FD6C8F" w:rsidRDefault="00926055" w:rsidP="00926055">
            <w:pPr>
              <w:pStyle w:val="Einzug1"/>
              <w:ind w:left="0"/>
            </w:pPr>
            <w:r w:rsidRPr="00FD6C8F">
              <w:t>Auftragsbezeichnung</w:t>
            </w:r>
          </w:p>
        </w:tc>
        <w:tc>
          <w:tcPr>
            <w:tcW w:w="6775" w:type="dxa"/>
          </w:tcPr>
          <w:p w:rsidR="00926055" w:rsidRPr="00FD6C8F" w:rsidRDefault="00926055" w:rsidP="00926055">
            <w:pPr>
              <w:pStyle w:val="Einzug1"/>
              <w:ind w:left="0"/>
            </w:pPr>
            <w:r>
              <w:t>&lt;Auftragsbezeichnung&gt;</w:t>
            </w:r>
          </w:p>
        </w:tc>
      </w:tr>
    </w:tbl>
    <w:p w:rsidR="00926055" w:rsidRDefault="00926055" w:rsidP="001B347B">
      <w:pPr>
        <w:pStyle w:val="Heading2"/>
      </w:pPr>
      <w:bookmarkStart w:id="28" w:name="_Toc150823251"/>
      <w:bookmarkStart w:id="29" w:name="_Toc150825837"/>
      <w:bookmarkStart w:id="30" w:name="_Toc154482784"/>
      <w:bookmarkStart w:id="31" w:name="_Toc154483368"/>
      <w:bookmarkStart w:id="32" w:name="_Toc154483395"/>
      <w:bookmarkStart w:id="33" w:name="_Toc155593782"/>
      <w:bookmarkStart w:id="34" w:name="_Toc164041070"/>
      <w:bookmarkStart w:id="35" w:name="_Toc164041209"/>
      <w:bookmarkStart w:id="36" w:name="_Toc164045482"/>
      <w:bookmarkStart w:id="37" w:name="_Toc164045565"/>
      <w:bookmarkStart w:id="38" w:name="_Toc166392518"/>
      <w:bookmarkStart w:id="39" w:name="_Toc166560964"/>
      <w:bookmarkStart w:id="40" w:name="_Toc166561194"/>
      <w:bookmarkStart w:id="41" w:name="_Toc166979249"/>
      <w:bookmarkStart w:id="42" w:name="_Toc167605206"/>
      <w:bookmarkStart w:id="43" w:name="_Toc167605234"/>
      <w:bookmarkStart w:id="44" w:name="_Toc169575672"/>
      <w:bookmarkStart w:id="45" w:name="_Toc169575686"/>
      <w:bookmarkStart w:id="46" w:name="_Toc169575760"/>
      <w:bookmarkStart w:id="47" w:name="_Toc232852746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Beschrieb des Ablaufs der Arbeit</w:t>
      </w:r>
      <w:bookmarkStart w:id="48" w:name="_Toc150823252"/>
      <w:bookmarkStart w:id="49" w:name="_Toc150825838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926055" w:rsidRDefault="00926055" w:rsidP="00926055">
      <w:pPr>
        <w:pStyle w:val="Einzug1"/>
      </w:pPr>
      <w:r>
        <w:t>&lt;Wer hat ihnen was gegeben?&gt;</w:t>
      </w:r>
    </w:p>
    <w:p w:rsidR="00926055" w:rsidRDefault="00926055" w:rsidP="00926055">
      <w:pPr>
        <w:pStyle w:val="Einzug1"/>
      </w:pPr>
      <w:r>
        <w:t>&lt;Welche Information wurde wo gesucht?&gt;</w:t>
      </w:r>
    </w:p>
    <w:p w:rsidR="00926055" w:rsidRDefault="00926055" w:rsidP="00926055">
      <w:pPr>
        <w:pStyle w:val="Einzug1"/>
      </w:pPr>
      <w:r>
        <w:t>&lt;Was für Designs haben sie wieso erstellt</w:t>
      </w:r>
    </w:p>
    <w:p w:rsidR="00926055" w:rsidRDefault="00926055" w:rsidP="00926055">
      <w:pPr>
        <w:pStyle w:val="Einzug1"/>
      </w:pPr>
      <w:r>
        <w:t>(Programmabläufe, Klassendiagramme, Sequenzdiagramme, ERM, usw.) &gt;</w:t>
      </w:r>
    </w:p>
    <w:p w:rsidR="00926055" w:rsidRDefault="00926055" w:rsidP="00926055">
      <w:pPr>
        <w:pStyle w:val="Einzug1"/>
      </w:pPr>
      <w:r>
        <w:t>&lt;Was wurde wie (Sprache, OS, DIE) implementiert?&gt;</w:t>
      </w:r>
    </w:p>
    <w:p w:rsidR="00926055" w:rsidRDefault="00926055" w:rsidP="00926055">
      <w:pPr>
        <w:pStyle w:val="Einzug1"/>
      </w:pPr>
      <w:r>
        <w:t>&lt;Was wurde wie getestet?&gt;</w:t>
      </w:r>
    </w:p>
    <w:p w:rsidR="00926055" w:rsidRDefault="00926055" w:rsidP="00926055">
      <w:pPr>
        <w:pStyle w:val="Einzug1"/>
      </w:pPr>
      <w:r>
        <w:t>&lt;Was wurde wie, an wen abgeliefert?&gt;</w:t>
      </w:r>
    </w:p>
    <w:p w:rsidR="00926055" w:rsidRDefault="00926055" w:rsidP="00926055">
      <w:pPr>
        <w:pStyle w:val="Heading2"/>
        <w:keepNext w:val="0"/>
      </w:pPr>
      <w:bookmarkStart w:id="50" w:name="_Toc154482785"/>
      <w:bookmarkStart w:id="51" w:name="_Toc154483369"/>
      <w:bookmarkStart w:id="52" w:name="_Toc154483396"/>
      <w:bookmarkStart w:id="53" w:name="_Toc155593783"/>
      <w:bookmarkStart w:id="54" w:name="_Toc164041071"/>
      <w:bookmarkStart w:id="55" w:name="_Toc164041210"/>
      <w:bookmarkStart w:id="56" w:name="_Toc164045483"/>
      <w:bookmarkStart w:id="57" w:name="_Toc164045566"/>
      <w:bookmarkStart w:id="58" w:name="_Toc166392519"/>
      <w:bookmarkStart w:id="59" w:name="_Toc166560965"/>
      <w:bookmarkStart w:id="60" w:name="_Toc166561195"/>
      <w:bookmarkStart w:id="61" w:name="_Toc166979250"/>
      <w:bookmarkStart w:id="62" w:name="_Toc167605207"/>
      <w:bookmarkStart w:id="63" w:name="_Toc167605235"/>
      <w:bookmarkStart w:id="64" w:name="_Toc169575673"/>
      <w:bookmarkStart w:id="65" w:name="_Toc169575687"/>
      <w:bookmarkStart w:id="66" w:name="_Toc169575761"/>
      <w:bookmarkStart w:id="67" w:name="_Toc232852747"/>
      <w:r>
        <w:t>Gemachte Erfahrungen</w:t>
      </w:r>
      <w:bookmarkEnd w:id="48"/>
      <w:bookmarkEnd w:id="49"/>
      <w:bookmarkEnd w:id="50"/>
      <w:bookmarkEnd w:id="51"/>
      <w:bookmarkEnd w:id="52"/>
      <w:bookmarkEnd w:id="53"/>
      <w:bookmarkEnd w:id="54"/>
      <w:r>
        <w:t xml:space="preserve"> …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926055" w:rsidRDefault="00926055" w:rsidP="00926055">
      <w:pPr>
        <w:pStyle w:val="Heading3"/>
        <w:keepNext w:val="0"/>
      </w:pPr>
      <w:bookmarkStart w:id="68" w:name="_Toc150823253"/>
      <w:bookmarkStart w:id="69" w:name="_Toc150825839"/>
      <w:bookmarkStart w:id="70" w:name="_Toc154482786"/>
      <w:bookmarkStart w:id="71" w:name="_Toc154483370"/>
      <w:bookmarkStart w:id="72" w:name="_Toc154483397"/>
      <w:bookmarkStart w:id="73" w:name="_Toc155593784"/>
      <w:bookmarkStart w:id="74" w:name="_Toc164041072"/>
      <w:bookmarkStart w:id="75" w:name="_Toc164041211"/>
      <w:bookmarkStart w:id="76" w:name="_Toc164045484"/>
      <w:bookmarkStart w:id="77" w:name="_Toc164045567"/>
      <w:bookmarkStart w:id="78" w:name="_Toc166392520"/>
      <w:bookmarkStart w:id="79" w:name="_Toc166560966"/>
      <w:bookmarkStart w:id="80" w:name="_Toc166561196"/>
      <w:bookmarkStart w:id="81" w:name="_Toc166979251"/>
      <w:bookmarkStart w:id="82" w:name="_Toc167605208"/>
      <w:bookmarkStart w:id="83" w:name="_Toc167605236"/>
      <w:bookmarkStart w:id="84" w:name="_Toc169575674"/>
      <w:bookmarkStart w:id="85" w:name="_Toc169575688"/>
      <w:bookmarkStart w:id="86" w:name="_Toc169575762"/>
      <w:bookmarkStart w:id="87" w:name="_Toc232852748"/>
      <w:r>
        <w:t>… in Bezug auf die ausgeführte Arbeit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926055" w:rsidRDefault="00926055" w:rsidP="00926055">
      <w:pPr>
        <w:pStyle w:val="Einzug1"/>
      </w:pPr>
      <w:bookmarkStart w:id="88" w:name="_Toc150823254"/>
      <w:bookmarkStart w:id="89" w:name="_Toc150825840"/>
      <w:bookmarkStart w:id="90" w:name="_Toc154482787"/>
      <w:bookmarkStart w:id="91" w:name="_Toc154483371"/>
      <w:bookmarkStart w:id="92" w:name="_Toc154483398"/>
      <w:bookmarkStart w:id="93" w:name="_Toc155593785"/>
      <w:bookmarkStart w:id="94" w:name="_Toc164041073"/>
      <w:bookmarkStart w:id="95" w:name="_Toc164041212"/>
      <w:bookmarkStart w:id="96" w:name="_Toc164045485"/>
      <w:bookmarkStart w:id="97" w:name="_Toc164045568"/>
      <w:bookmarkStart w:id="98" w:name="_Toc166392521"/>
      <w:bookmarkStart w:id="99" w:name="_Toc166560967"/>
      <w:bookmarkStart w:id="100" w:name="_Toc166561197"/>
      <w:bookmarkStart w:id="101" w:name="_Toc166979252"/>
      <w:bookmarkStart w:id="102" w:name="_Toc167605209"/>
      <w:bookmarkStart w:id="103" w:name="_Toc167605237"/>
      <w:bookmarkStart w:id="104" w:name="_Toc169575675"/>
      <w:bookmarkStart w:id="105" w:name="_Toc169575689"/>
      <w:bookmarkStart w:id="106" w:name="_Toc169575763"/>
      <w:r>
        <w:t>&lt;Welche Erfahrungen wurden gemacht?&gt;</w:t>
      </w:r>
    </w:p>
    <w:p w:rsidR="00926055" w:rsidRDefault="00926055" w:rsidP="00926055">
      <w:pPr>
        <w:pStyle w:val="Einzug1"/>
      </w:pPr>
      <w:r>
        <w:t>&lt;Wie schwierig war die Problemstellung, die Analyse, die Umsetzung?&gt;</w:t>
      </w:r>
    </w:p>
    <w:p w:rsidR="00926055" w:rsidRPr="0010207E" w:rsidRDefault="00926055" w:rsidP="00926055">
      <w:pPr>
        <w:pStyle w:val="Einzug1"/>
      </w:pPr>
      <w:r>
        <w:t>&lt;Was war hinderlich, unbequem?&gt;</w:t>
      </w:r>
    </w:p>
    <w:p w:rsidR="00926055" w:rsidRDefault="00926055" w:rsidP="00926055">
      <w:pPr>
        <w:pStyle w:val="Heading3"/>
        <w:keepNext w:val="0"/>
      </w:pPr>
      <w:bookmarkStart w:id="107" w:name="_Toc232852749"/>
      <w:r>
        <w:t>… i</w:t>
      </w:r>
      <w:r w:rsidRPr="00292D62">
        <w:t>n Bezug auf das eigene Verhalten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926055" w:rsidRDefault="00926055" w:rsidP="00926055">
      <w:pPr>
        <w:pStyle w:val="Einzug1"/>
      </w:pPr>
      <w:r>
        <w:t>&lt;Was motivierte, demotivierte mich?&gt;</w:t>
      </w:r>
    </w:p>
    <w:p w:rsidR="00926055" w:rsidRDefault="00926055" w:rsidP="00926055">
      <w:pPr>
        <w:pStyle w:val="Einzug1"/>
      </w:pPr>
      <w:r>
        <w:t>&lt;Was sind meine Stärken?&gt;</w:t>
      </w:r>
    </w:p>
    <w:p w:rsidR="00926055" w:rsidRDefault="00926055" w:rsidP="00926055">
      <w:pPr>
        <w:pStyle w:val="Einzug1"/>
      </w:pPr>
      <w:r>
        <w:t>&lt;Was habe ich gerne angepackt?&gt;</w:t>
      </w:r>
    </w:p>
    <w:p w:rsidR="00926055" w:rsidRDefault="00926055" w:rsidP="00926055">
      <w:pPr>
        <w:pStyle w:val="Einzug1"/>
      </w:pPr>
      <w:r>
        <w:t>&lt;Wo habe ich gezögert?&gt;</w:t>
      </w:r>
    </w:p>
    <w:p w:rsidR="00926055" w:rsidRPr="00E02EE3" w:rsidRDefault="00926055" w:rsidP="00926055">
      <w:pPr>
        <w:pStyle w:val="Einzug1"/>
      </w:pPr>
      <w:r>
        <w:t>&lt;Wo bin ich zufrieden, unzufrieden mit mir?&gt;</w:t>
      </w:r>
    </w:p>
    <w:p w:rsidR="00926055" w:rsidRPr="00292D62" w:rsidRDefault="00926055" w:rsidP="00926055">
      <w:pPr>
        <w:pStyle w:val="Heading2"/>
        <w:keepNext w:val="0"/>
      </w:pPr>
      <w:bookmarkStart w:id="108" w:name="_Toc150823255"/>
      <w:bookmarkStart w:id="109" w:name="_Toc150825841"/>
      <w:bookmarkStart w:id="110" w:name="_Toc154482788"/>
      <w:bookmarkStart w:id="111" w:name="_Toc154483372"/>
      <w:bookmarkStart w:id="112" w:name="_Toc154483399"/>
      <w:bookmarkStart w:id="113" w:name="_Toc155593786"/>
      <w:bookmarkStart w:id="114" w:name="_Toc164041074"/>
      <w:bookmarkStart w:id="115" w:name="_Toc164041213"/>
      <w:bookmarkStart w:id="116" w:name="_Toc164045486"/>
      <w:bookmarkStart w:id="117" w:name="_Toc164045569"/>
      <w:bookmarkStart w:id="118" w:name="_Toc166392522"/>
      <w:bookmarkStart w:id="119" w:name="_Toc166560968"/>
      <w:bookmarkStart w:id="120" w:name="_Toc166561198"/>
      <w:bookmarkStart w:id="121" w:name="_Toc166979253"/>
      <w:bookmarkStart w:id="122" w:name="_Toc167605210"/>
      <w:bookmarkStart w:id="123" w:name="_Toc167605238"/>
      <w:bookmarkStart w:id="124" w:name="_Toc169575676"/>
      <w:bookmarkStart w:id="125" w:name="_Toc169575690"/>
      <w:bookmarkStart w:id="126" w:name="_Toc169575764"/>
      <w:r>
        <w:br w:type="page"/>
      </w:r>
      <w:bookmarkStart w:id="127" w:name="_Toc232852750"/>
      <w:r>
        <w:lastRenderedPageBreak/>
        <w:t>Lernergebnisse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926055" w:rsidRDefault="00926055" w:rsidP="00926055">
      <w:pPr>
        <w:pStyle w:val="Heading3"/>
        <w:keepNext w:val="0"/>
      </w:pPr>
      <w:bookmarkStart w:id="128" w:name="_Toc150823256"/>
      <w:bookmarkStart w:id="129" w:name="_Toc150825842"/>
      <w:bookmarkStart w:id="130" w:name="_Toc154482789"/>
      <w:bookmarkStart w:id="131" w:name="_Toc154483373"/>
      <w:bookmarkStart w:id="132" w:name="_Toc154483400"/>
      <w:bookmarkStart w:id="133" w:name="_Toc155593787"/>
      <w:bookmarkStart w:id="134" w:name="_Toc164041075"/>
      <w:bookmarkStart w:id="135" w:name="_Toc164041214"/>
      <w:bookmarkStart w:id="136" w:name="_Toc164045487"/>
      <w:bookmarkStart w:id="137" w:name="_Toc164045570"/>
      <w:bookmarkStart w:id="138" w:name="_Toc166392523"/>
      <w:bookmarkStart w:id="139" w:name="_Toc166560969"/>
      <w:bookmarkStart w:id="140" w:name="_Toc166561199"/>
      <w:bookmarkStart w:id="141" w:name="_Toc166979254"/>
      <w:bookmarkStart w:id="142" w:name="_Toc167605211"/>
      <w:bookmarkStart w:id="143" w:name="_Toc167605239"/>
      <w:bookmarkStart w:id="144" w:name="_Toc169575677"/>
      <w:bookmarkStart w:id="145" w:name="_Toc169575691"/>
      <w:bookmarkStart w:id="146" w:name="_Toc169575765"/>
      <w:bookmarkStart w:id="147" w:name="_Toc232852751"/>
      <w:r w:rsidRPr="00292D62">
        <w:t>Fach- und Methodenkompetenz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926055" w:rsidRDefault="00926055" w:rsidP="00926055">
      <w:pPr>
        <w:pStyle w:val="Einzug1"/>
      </w:pPr>
      <w:r>
        <w:t>&lt;Was konnte ich fachlich dazu lernen?&gt;</w:t>
      </w:r>
    </w:p>
    <w:p w:rsidR="00926055" w:rsidRDefault="00926055" w:rsidP="00926055">
      <w:pPr>
        <w:pStyle w:val="Einzug1"/>
      </w:pPr>
      <w:r>
        <w:t>&lt;In welchen Gebieten kenne ich mich nun aus, finde ich mich zurecht?&gt;</w:t>
      </w:r>
    </w:p>
    <w:p w:rsidR="00926055" w:rsidRDefault="00926055" w:rsidP="00926055">
      <w:pPr>
        <w:pStyle w:val="Einzug1"/>
      </w:pPr>
    </w:p>
    <w:p w:rsidR="00926055" w:rsidRDefault="00926055" w:rsidP="00926055">
      <w:pPr>
        <w:pStyle w:val="Heading3"/>
        <w:keepNext w:val="0"/>
      </w:pPr>
      <w:bookmarkStart w:id="148" w:name="_Toc150823257"/>
      <w:bookmarkStart w:id="149" w:name="_Toc150825843"/>
      <w:bookmarkStart w:id="150" w:name="_Toc154482790"/>
      <w:bookmarkStart w:id="151" w:name="_Toc154483374"/>
      <w:bookmarkStart w:id="152" w:name="_Toc154483401"/>
      <w:bookmarkStart w:id="153" w:name="_Toc155593788"/>
      <w:bookmarkStart w:id="154" w:name="_Toc164041076"/>
      <w:bookmarkStart w:id="155" w:name="_Toc164041215"/>
      <w:bookmarkStart w:id="156" w:name="_Toc164045488"/>
      <w:bookmarkStart w:id="157" w:name="_Toc164045571"/>
      <w:bookmarkStart w:id="158" w:name="_Toc166392524"/>
      <w:bookmarkStart w:id="159" w:name="_Toc166560970"/>
      <w:bookmarkStart w:id="160" w:name="_Toc166561200"/>
      <w:bookmarkStart w:id="161" w:name="_Toc166979255"/>
      <w:bookmarkStart w:id="162" w:name="_Toc167605212"/>
      <w:bookmarkStart w:id="163" w:name="_Toc167605240"/>
      <w:bookmarkStart w:id="164" w:name="_Toc169575678"/>
      <w:bookmarkStart w:id="165" w:name="_Toc169575692"/>
      <w:bookmarkStart w:id="166" w:name="_Toc169575766"/>
      <w:bookmarkStart w:id="167" w:name="_Toc232852752"/>
      <w:r>
        <w:t>Selbst- und Sozialkompetenz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926055" w:rsidRDefault="00926055" w:rsidP="00926055">
      <w:pPr>
        <w:pStyle w:val="Einzug1"/>
      </w:pPr>
      <w:r>
        <w:t>&lt;Was habe ich bezüglich meinem Verhalten mir gegenüber gelernt?&gt;</w:t>
      </w:r>
    </w:p>
    <w:p w:rsidR="00926055" w:rsidRDefault="00926055" w:rsidP="00926055">
      <w:pPr>
        <w:pStyle w:val="Einzug1"/>
      </w:pPr>
      <w:r>
        <w:t>&lt;Was habe ich bezüglich meinem Verhalten anderen gegenüber gelernt?&gt;</w:t>
      </w:r>
    </w:p>
    <w:p w:rsidR="00926055" w:rsidRDefault="00926055" w:rsidP="00926055">
      <w:pPr>
        <w:pStyle w:val="Einzug1"/>
      </w:pPr>
      <w:r>
        <w:t>&lt;Habe ich Kollegen, Lehrer, Fachpersonen genervt, gelangweilt, übermässig gestört, bloss gestellt, zu stark oder zu wenig respektiert, unterstützt, Anerkennung gegeben, belastet, entlastet und habe ich daraus etwas gelernt?&gt;</w:t>
      </w:r>
    </w:p>
    <w:p w:rsidR="00926055" w:rsidRDefault="00926055" w:rsidP="00926055">
      <w:pPr>
        <w:pStyle w:val="Heading2"/>
        <w:keepNext w:val="0"/>
      </w:pPr>
      <w:bookmarkStart w:id="168" w:name="_Toc150823258"/>
      <w:bookmarkStart w:id="169" w:name="_Toc150825844"/>
      <w:bookmarkStart w:id="170" w:name="_Toc154482791"/>
      <w:bookmarkStart w:id="171" w:name="_Toc154483375"/>
      <w:bookmarkStart w:id="172" w:name="_Toc154483402"/>
      <w:bookmarkStart w:id="173" w:name="_Toc155593789"/>
      <w:bookmarkStart w:id="174" w:name="_Toc164041077"/>
      <w:bookmarkStart w:id="175" w:name="_Toc164041216"/>
      <w:bookmarkStart w:id="176" w:name="_Toc164045489"/>
      <w:bookmarkStart w:id="177" w:name="_Toc164045572"/>
      <w:bookmarkStart w:id="178" w:name="_Toc166392525"/>
      <w:bookmarkStart w:id="179" w:name="_Toc166560971"/>
      <w:bookmarkStart w:id="180" w:name="_Toc166561201"/>
      <w:bookmarkStart w:id="181" w:name="_Toc166979256"/>
      <w:bookmarkStart w:id="182" w:name="_Toc167605213"/>
      <w:bookmarkStart w:id="183" w:name="_Toc167605241"/>
      <w:bookmarkStart w:id="184" w:name="_Toc169575679"/>
      <w:bookmarkStart w:id="185" w:name="_Toc169575693"/>
      <w:bookmarkStart w:id="186" w:name="_Toc169575767"/>
      <w:bookmarkStart w:id="187" w:name="_Toc232852753"/>
      <w:r>
        <w:t>Schlussfolgerungen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926055" w:rsidRDefault="00926055" w:rsidP="00926055">
      <w:pPr>
        <w:pStyle w:val="Heading3"/>
        <w:keepNext w:val="0"/>
      </w:pPr>
      <w:bookmarkStart w:id="188" w:name="_Toc150823259"/>
      <w:bookmarkStart w:id="189" w:name="_Toc150825845"/>
      <w:bookmarkStart w:id="190" w:name="_Toc154482792"/>
      <w:bookmarkStart w:id="191" w:name="_Toc154483376"/>
      <w:bookmarkStart w:id="192" w:name="_Toc154483403"/>
      <w:bookmarkStart w:id="193" w:name="_Toc155593790"/>
      <w:bookmarkStart w:id="194" w:name="_Toc164041078"/>
      <w:bookmarkStart w:id="195" w:name="_Toc164041217"/>
      <w:bookmarkStart w:id="196" w:name="_Toc164045490"/>
      <w:bookmarkStart w:id="197" w:name="_Toc164045573"/>
      <w:bookmarkStart w:id="198" w:name="_Toc166392526"/>
      <w:bookmarkStart w:id="199" w:name="_Toc166560972"/>
      <w:bookmarkStart w:id="200" w:name="_Toc166561202"/>
      <w:bookmarkStart w:id="201" w:name="_Toc166979257"/>
      <w:bookmarkStart w:id="202" w:name="_Toc167605214"/>
      <w:bookmarkStart w:id="203" w:name="_Toc167605242"/>
      <w:bookmarkStart w:id="204" w:name="_Toc169575680"/>
      <w:bookmarkStart w:id="205" w:name="_Toc169575694"/>
      <w:bookmarkStart w:id="206" w:name="_Toc169575768"/>
      <w:bookmarkStart w:id="207" w:name="_Toc232852754"/>
      <w:r>
        <w:t>Ziele, die ich erreichen will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926055" w:rsidRDefault="00926055" w:rsidP="00926055">
      <w:pPr>
        <w:pStyle w:val="Einzug1"/>
      </w:pPr>
      <w:r>
        <w:t>&lt;Was möchte ich mehr wissen, können oder tun?&gt;</w:t>
      </w:r>
    </w:p>
    <w:p w:rsidR="00926055" w:rsidRPr="00EC7BF8" w:rsidRDefault="00926055" w:rsidP="00926055">
      <w:pPr>
        <w:pStyle w:val="Einzug1"/>
      </w:pPr>
      <w:r>
        <w:t>&lt;Was sollte weniger passieren?&gt;</w:t>
      </w:r>
    </w:p>
    <w:p w:rsidR="00926055" w:rsidRDefault="00926055" w:rsidP="00926055">
      <w:pPr>
        <w:pStyle w:val="Heading3"/>
        <w:keepNext w:val="0"/>
      </w:pPr>
      <w:bookmarkStart w:id="208" w:name="_Toc150823260"/>
      <w:bookmarkStart w:id="209" w:name="_Toc150825846"/>
      <w:bookmarkStart w:id="210" w:name="_Toc154482793"/>
      <w:bookmarkStart w:id="211" w:name="_Toc154483377"/>
      <w:bookmarkStart w:id="212" w:name="_Toc154483404"/>
      <w:bookmarkStart w:id="213" w:name="_Toc155593791"/>
      <w:bookmarkStart w:id="214" w:name="_Toc164041079"/>
      <w:bookmarkStart w:id="215" w:name="_Toc164041218"/>
      <w:bookmarkStart w:id="216" w:name="_Toc164045491"/>
      <w:bookmarkStart w:id="217" w:name="_Toc164045574"/>
      <w:bookmarkStart w:id="218" w:name="_Toc166392527"/>
      <w:bookmarkStart w:id="219" w:name="_Toc166560973"/>
      <w:bookmarkStart w:id="220" w:name="_Toc166561203"/>
      <w:bookmarkStart w:id="221" w:name="_Toc166979258"/>
      <w:bookmarkStart w:id="222" w:name="_Toc167605215"/>
      <w:bookmarkStart w:id="223" w:name="_Toc167605243"/>
      <w:bookmarkStart w:id="224" w:name="_Toc169575681"/>
      <w:bookmarkStart w:id="225" w:name="_Toc169575695"/>
      <w:bookmarkStart w:id="226" w:name="_Toc169575769"/>
      <w:bookmarkStart w:id="227" w:name="_Toc232852755"/>
      <w:r>
        <w:t>Termin der Zielüberprüfung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926055" w:rsidRDefault="00926055" w:rsidP="00926055">
      <w:pPr>
        <w:pStyle w:val="Einzug1"/>
      </w:pPr>
      <w:r>
        <w:t>&lt;Bis wann werde ich die Ziele erreicht haben?&gt;</w:t>
      </w:r>
    </w:p>
    <w:p w:rsidR="00926055" w:rsidRDefault="00926055" w:rsidP="00926055">
      <w:pPr>
        <w:pStyle w:val="Heading2"/>
        <w:keepNext w:val="0"/>
      </w:pPr>
      <w:bookmarkStart w:id="228" w:name="_Toc150823261"/>
      <w:bookmarkStart w:id="229" w:name="_Toc150825847"/>
      <w:bookmarkStart w:id="230" w:name="_Toc154482794"/>
      <w:bookmarkStart w:id="231" w:name="_Toc154483378"/>
      <w:bookmarkStart w:id="232" w:name="_Toc154483405"/>
      <w:bookmarkStart w:id="233" w:name="_Toc155593792"/>
      <w:bookmarkStart w:id="234" w:name="_Toc164041080"/>
      <w:bookmarkStart w:id="235" w:name="_Toc164041219"/>
      <w:bookmarkStart w:id="236" w:name="_Toc164045492"/>
      <w:bookmarkStart w:id="237" w:name="_Toc164045575"/>
      <w:bookmarkStart w:id="238" w:name="_Toc166392528"/>
      <w:bookmarkStart w:id="239" w:name="_Toc166560974"/>
      <w:bookmarkStart w:id="240" w:name="_Toc166561204"/>
      <w:bookmarkStart w:id="241" w:name="_Toc166979259"/>
      <w:bookmarkStart w:id="242" w:name="_Toc167605216"/>
      <w:bookmarkStart w:id="243" w:name="_Toc167605244"/>
      <w:bookmarkStart w:id="244" w:name="_Toc169575682"/>
      <w:bookmarkStart w:id="245" w:name="_Toc169575696"/>
      <w:bookmarkStart w:id="246" w:name="_Toc169575770"/>
      <w:bookmarkStart w:id="247" w:name="_Toc232852756"/>
      <w:r>
        <w:t>Bemerkungen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:rsidR="00926055" w:rsidRPr="00185F1B" w:rsidRDefault="00926055" w:rsidP="00926055">
      <w:pPr>
        <w:pStyle w:val="Einzug1"/>
        <w:jc w:val="both"/>
      </w:pPr>
      <w:r>
        <w:t>&lt; Was wäre wichtig, ist aber noch nicht angesprochen worden?&gt;</w:t>
      </w:r>
    </w:p>
    <w:p w:rsidR="00926055" w:rsidRDefault="00926055" w:rsidP="00926055">
      <w:pPr>
        <w:pStyle w:val="Heading2"/>
        <w:keepNext w:val="0"/>
      </w:pPr>
      <w:r>
        <w:br w:type="page"/>
      </w:r>
      <w:bookmarkStart w:id="248" w:name="_Toc232852757"/>
      <w:r>
        <w:lastRenderedPageBreak/>
        <w:t>Weiterführende Aktionen</w:t>
      </w:r>
      <w:bookmarkEnd w:id="248"/>
    </w:p>
    <w:p w:rsidR="00926055" w:rsidRDefault="00926055" w:rsidP="00926055">
      <w:pPr>
        <w:pStyle w:val="Einzug1"/>
      </w:pPr>
      <w:r>
        <w:t>&lt;Was gibt es noch zu tun?&gt;</w:t>
      </w:r>
    </w:p>
    <w:p w:rsidR="00926055" w:rsidRDefault="00926055" w:rsidP="00926055">
      <w:pPr>
        <w:pStyle w:val="Einzug1"/>
      </w:pPr>
      <w:r>
        <w:t>&lt;Was konnte wieso nicht gemacht werden?&gt;</w:t>
      </w:r>
    </w:p>
    <w:p w:rsidR="00926055" w:rsidRDefault="00926055" w:rsidP="00926055">
      <w:pPr>
        <w:pStyle w:val="Einzug1"/>
      </w:pPr>
    </w:p>
    <w:p w:rsidR="00926055" w:rsidRPr="00FD6C8F" w:rsidRDefault="00926055" w:rsidP="00926055">
      <w:pPr>
        <w:pStyle w:val="Einzug1"/>
      </w:pPr>
    </w:p>
    <w:p w:rsidR="00926055" w:rsidRDefault="00926055" w:rsidP="00926055"/>
    <w:tbl>
      <w:tblPr>
        <w:tblW w:w="9430" w:type="dxa"/>
        <w:tblBorders>
          <w:top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680"/>
      </w:tblGrid>
      <w:tr w:rsidR="00926055">
        <w:trPr>
          <w:cantSplit/>
        </w:trPr>
        <w:tc>
          <w:tcPr>
            <w:tcW w:w="9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Gelesen und besprochen</w:t>
            </w:r>
          </w:p>
        </w:tc>
      </w:tr>
      <w:tr w:rsidR="00926055">
        <w:trPr>
          <w:cantSplit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Datum: </w:t>
            </w:r>
          </w:p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/>
          <w:p w:rsidR="00926055" w:rsidRDefault="00926055" w:rsidP="0092605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Der/die Lernende</w:t>
            </w:r>
          </w:p>
          <w:p w:rsidR="00926055" w:rsidRDefault="00926055" w:rsidP="00926055">
            <w:pPr>
              <w:rPr>
                <w:rFonts w:cs="Arial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Datum:</w:t>
            </w:r>
          </w:p>
          <w:p w:rsidR="00926055" w:rsidRDefault="00926055" w:rsidP="00926055">
            <w:pPr>
              <w:rPr>
                <w:rFonts w:cs="Arial"/>
                <w:szCs w:val="22"/>
              </w:rPr>
            </w:pPr>
          </w:p>
          <w:p w:rsidR="00926055" w:rsidRDefault="00926055" w:rsidP="00926055">
            <w:pPr>
              <w:rPr>
                <w:rFonts w:cs="Arial"/>
                <w:sz w:val="20"/>
              </w:rPr>
            </w:pPr>
          </w:p>
          <w:p w:rsidR="00926055" w:rsidRDefault="00926055" w:rsidP="00926055">
            <w:pPr>
              <w:rPr>
                <w:rFonts w:cs="Arial"/>
                <w:szCs w:val="22"/>
              </w:rPr>
            </w:pPr>
            <w:r>
              <w:rPr>
                <w:rFonts w:cs="Arial"/>
                <w:sz w:val="20"/>
              </w:rPr>
              <w:t>Der/die Betreuer/-in</w:t>
            </w:r>
          </w:p>
        </w:tc>
      </w:tr>
    </w:tbl>
    <w:p w:rsidR="00926055" w:rsidRDefault="00926055" w:rsidP="00926055">
      <w:pPr>
        <w:pStyle w:val="Einzug1"/>
        <w:ind w:left="0"/>
      </w:pPr>
    </w:p>
    <w:sectPr w:rsidR="00926055" w:rsidSect="00926055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701" w:right="1701" w:bottom="1418" w:left="1701" w:header="737" w:footer="6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7B63" w:rsidRDefault="00527B63">
      <w:r>
        <w:separator/>
      </w:r>
    </w:p>
  </w:endnote>
  <w:endnote w:type="continuationSeparator" w:id="0">
    <w:p w:rsidR="00527B63" w:rsidRDefault="0052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4D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6055" w:rsidRDefault="00926055">
    <w:pPr>
      <w:pStyle w:val="Footer"/>
    </w:pPr>
    <w:r>
      <w:fldChar w:fldCharType="begin"/>
    </w:r>
    <w:r w:rsidR="00791FD5">
      <w:instrText>FILENAME</w:instrText>
    </w:r>
    <w:r>
      <w:instrText xml:space="preserve"> </w:instrText>
    </w:r>
    <w:r>
      <w:fldChar w:fldCharType="separate"/>
    </w:r>
    <w:r>
      <w:rPr>
        <w:noProof/>
      </w:rPr>
      <w:t>Lerndokumentation.doc</w:t>
    </w:r>
    <w:r>
      <w:fldChar w:fldCharType="end"/>
    </w:r>
    <w:r>
      <w:t xml:space="preserve"> / </w:t>
    </w:r>
    <w:r>
      <w:fldChar w:fldCharType="begin"/>
    </w:r>
    <w:r>
      <w:instrText xml:space="preserve"> </w:instrText>
    </w:r>
    <w:r w:rsidR="00791FD5">
      <w:instrText>USERNAME</w:instrText>
    </w:r>
    <w:r>
      <w:instrText xml:space="preserve">  \* MERGEFORMAT </w:instrText>
    </w:r>
    <w:r>
      <w:fldChar w:fldCharType="separate"/>
    </w:r>
    <w:r>
      <w:rPr>
        <w:noProof/>
      </w:rPr>
      <w:t>Nüesch Sight</w:t>
    </w:r>
    <w:r>
      <w:fldChar w:fldCharType="end"/>
    </w:r>
    <w:r>
      <w:tab/>
    </w:r>
    <w:r>
      <w:fldChar w:fldCharType="begin"/>
    </w:r>
    <w:r w:rsidR="00791FD5">
      <w:instrText>DATE</w:instrText>
    </w:r>
    <w:r>
      <w:instrText xml:space="preserve"> \@ "</w:instrText>
    </w:r>
    <w:r w:rsidR="00791FD5">
      <w:instrText>dd.MM.yyyy</w:instrText>
    </w:r>
    <w:r>
      <w:instrText>"</w:instrText>
    </w:r>
    <w:r>
      <w:fldChar w:fldCharType="separate"/>
    </w:r>
    <w:r w:rsidR="00F84A9E">
      <w:rPr>
        <w:noProof/>
      </w:rPr>
      <w:t>27.08.2020</w:t>
    </w:r>
    <w:r>
      <w:fldChar w:fldCharType="end"/>
    </w:r>
    <w:r>
      <w:tab/>
      <w:t xml:space="preserve">Seite </w:t>
    </w:r>
    <w:r>
      <w:fldChar w:fldCharType="begin"/>
    </w:r>
    <w:r w:rsidR="00791FD5">
      <w:instrText>PAGE</w:instrText>
    </w:r>
    <w:r>
      <w:instrText xml:space="preserve"> \* ARABIC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 w:rsidR="00791FD5">
      <w:instrText>NUMPAGES</w:instrText>
    </w:r>
    <w:r>
      <w:instrText xml:space="preserve">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6055" w:rsidRDefault="00926055">
    <w:pPr>
      <w:pStyle w:val="Footer"/>
    </w:pPr>
    <w:r>
      <w:fldChar w:fldCharType="begin"/>
    </w:r>
    <w:r>
      <w:instrText xml:space="preserve"> </w:instrText>
    </w:r>
    <w:r w:rsidR="00791FD5">
      <w:instrText>FILENAME</w:instrText>
    </w:r>
    <w:r>
      <w:instrText xml:space="preserve"> </w:instrText>
    </w:r>
    <w:r>
      <w:fldChar w:fldCharType="separate"/>
    </w:r>
    <w:r>
      <w:rPr>
        <w:noProof/>
      </w:rPr>
      <w:t>Lerndokumentation.doc</w:t>
    </w:r>
    <w:r>
      <w:fldChar w:fldCharType="end"/>
    </w:r>
    <w:r>
      <w:tab/>
    </w:r>
    <w:r>
      <w:fldChar w:fldCharType="begin"/>
    </w:r>
    <w:r w:rsidR="00791FD5">
      <w:instrText>DATE</w:instrText>
    </w:r>
    <w:r>
      <w:instrText xml:space="preserve"> \@ "</w:instrText>
    </w:r>
    <w:r w:rsidR="00791FD5">
      <w:instrText>dd.MM.yyyy</w:instrText>
    </w:r>
    <w:r>
      <w:instrText>"</w:instrText>
    </w:r>
    <w:r>
      <w:fldChar w:fldCharType="separate"/>
    </w:r>
    <w:r w:rsidR="00F84A9E">
      <w:rPr>
        <w:noProof/>
      </w:rPr>
      <w:t>27.08.2020</w:t>
    </w:r>
    <w:r>
      <w:fldChar w:fldCharType="end"/>
    </w:r>
    <w:r>
      <w:tab/>
      <w:t xml:space="preserve">Seite </w:t>
    </w:r>
    <w:r>
      <w:fldChar w:fldCharType="begin"/>
    </w:r>
    <w:r w:rsidR="00791FD5">
      <w:instrText>PAGE</w:instrText>
    </w:r>
    <w:r>
      <w:instrText xml:space="preserve"> \* ARABIC</w:instrText>
    </w:r>
    <w:r>
      <w:fldChar w:fldCharType="separate"/>
    </w:r>
    <w:r w:rsidR="001B347B">
      <w:rPr>
        <w:noProof/>
      </w:rPr>
      <w:t>2</w:t>
    </w:r>
    <w:r>
      <w:fldChar w:fldCharType="end"/>
    </w:r>
    <w:r>
      <w:t>/</w:t>
    </w:r>
    <w:r>
      <w:fldChar w:fldCharType="begin"/>
    </w:r>
    <w:r w:rsidR="00791FD5">
      <w:instrText>NUMPAGES</w:instrText>
    </w:r>
    <w:r>
      <w:instrText xml:space="preserve"> </w:instrText>
    </w:r>
    <w:r>
      <w:fldChar w:fldCharType="separate"/>
    </w:r>
    <w:r w:rsidR="001B347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7B63" w:rsidRDefault="00527B63">
      <w:r>
        <w:separator/>
      </w:r>
    </w:p>
  </w:footnote>
  <w:footnote w:type="continuationSeparator" w:id="0">
    <w:p w:rsidR="00527B63" w:rsidRDefault="00527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  <w:gridCol w:w="2098"/>
    </w:tblGrid>
    <w:tr w:rsidR="00926055">
      <w:trPr>
        <w:cantSplit/>
      </w:trPr>
      <w:tc>
        <w:tcPr>
          <w:tcW w:w="7371" w:type="dxa"/>
          <w:vAlign w:val="center"/>
        </w:tcPr>
        <w:p w:rsidR="00926055" w:rsidRDefault="00926055" w:rsidP="00926055">
          <w:pPr>
            <w:pStyle w:val="Header"/>
            <w:rPr>
              <w:color w:val="008000"/>
            </w:rPr>
          </w:pPr>
          <w:r>
            <w:rPr>
              <w:color w:val="008000"/>
            </w:rPr>
            <w:t>IMS</w:t>
          </w:r>
        </w:p>
        <w:p w:rsidR="00926055" w:rsidRDefault="00926055" w:rsidP="00926055">
          <w:pPr>
            <w:pStyle w:val="Header"/>
            <w:tabs>
              <w:tab w:val="center" w:pos="851"/>
              <w:tab w:val="center" w:pos="4253"/>
            </w:tabs>
            <w:rPr>
              <w:color w:val="008000"/>
            </w:rPr>
          </w:pPr>
          <w:r>
            <w:rPr>
              <w:color w:val="008000"/>
            </w:rPr>
            <w:t>Kantonsschule</w:t>
          </w:r>
          <w:r>
            <w:t xml:space="preserve"> </w:t>
          </w:r>
          <w:r>
            <w:tab/>
            <w:t>Lerndokumentation</w:t>
          </w:r>
        </w:p>
        <w:p w:rsidR="00926055" w:rsidRDefault="00926055" w:rsidP="00926055">
          <w:pPr>
            <w:pStyle w:val="Header"/>
          </w:pPr>
          <w:r>
            <w:rPr>
              <w:color w:val="008000"/>
            </w:rPr>
            <w:t>Frauenfeld</w:t>
          </w:r>
        </w:p>
      </w:tc>
      <w:tc>
        <w:tcPr>
          <w:tcW w:w="2098" w:type="dxa"/>
          <w:vAlign w:val="center"/>
        </w:tcPr>
        <w:p w:rsidR="00926055" w:rsidRDefault="00926055">
          <w:pPr>
            <w:pStyle w:val="Header"/>
            <w:tabs>
              <w:tab w:val="clear" w:pos="851"/>
            </w:tabs>
          </w:pPr>
          <w:r>
            <w:t xml:space="preserve">    </w:t>
          </w:r>
          <w:r w:rsidR="00CD4373" w:rsidRPr="006575F0">
            <w:rPr>
              <w:noProof/>
            </w:rPr>
            <w:drawing>
              <wp:inline distT="0" distB="0" distL="0" distR="0">
                <wp:extent cx="1143000" cy="330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9" t="336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6055" w:rsidRDefault="00926055" w:rsidP="00926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  <w:gridCol w:w="2098"/>
    </w:tblGrid>
    <w:tr w:rsidR="00926055">
      <w:trPr>
        <w:cantSplit/>
      </w:trPr>
      <w:tc>
        <w:tcPr>
          <w:tcW w:w="7371" w:type="dxa"/>
          <w:vAlign w:val="center"/>
        </w:tcPr>
        <w:p w:rsidR="00926055" w:rsidRDefault="00926055">
          <w:pPr>
            <w:pStyle w:val="Header"/>
            <w:rPr>
              <w:color w:val="008000"/>
            </w:rPr>
          </w:pPr>
          <w:r>
            <w:rPr>
              <w:color w:val="008000"/>
            </w:rPr>
            <w:t>IMS</w:t>
          </w:r>
        </w:p>
        <w:p w:rsidR="00926055" w:rsidRDefault="00926055" w:rsidP="00926055">
          <w:pPr>
            <w:pStyle w:val="Header"/>
            <w:tabs>
              <w:tab w:val="center" w:pos="851"/>
              <w:tab w:val="center" w:pos="4253"/>
            </w:tabs>
            <w:rPr>
              <w:color w:val="008000"/>
            </w:rPr>
          </w:pPr>
          <w:r>
            <w:rPr>
              <w:color w:val="008000"/>
            </w:rPr>
            <w:t>Kantonsschule</w:t>
          </w:r>
          <w:r>
            <w:t xml:space="preserve"> </w:t>
          </w:r>
          <w:r>
            <w:tab/>
            <w:t>Lerndokumentation</w:t>
          </w:r>
        </w:p>
        <w:p w:rsidR="00926055" w:rsidRDefault="00926055" w:rsidP="00926055">
          <w:pPr>
            <w:pStyle w:val="Header"/>
          </w:pPr>
          <w:r>
            <w:rPr>
              <w:color w:val="008000"/>
            </w:rPr>
            <w:t>Frauenfeld</w:t>
          </w:r>
        </w:p>
      </w:tc>
      <w:tc>
        <w:tcPr>
          <w:tcW w:w="2098" w:type="dxa"/>
          <w:vAlign w:val="center"/>
        </w:tcPr>
        <w:p w:rsidR="00926055" w:rsidRPr="006575F0" w:rsidRDefault="00926055">
          <w:pPr>
            <w:pStyle w:val="Header"/>
            <w:tabs>
              <w:tab w:val="clear" w:pos="851"/>
            </w:tabs>
          </w:pPr>
          <w:r>
            <w:t xml:space="preserve">    </w:t>
          </w:r>
          <w:r w:rsidR="00CD4373" w:rsidRPr="006575F0">
            <w:rPr>
              <w:noProof/>
            </w:rPr>
            <w:drawing>
              <wp:inline distT="0" distB="0" distL="0" distR="0">
                <wp:extent cx="1104900" cy="317500"/>
                <wp:effectExtent l="0" t="0" r="0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6055" w:rsidRDefault="00926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B94ECB"/>
    <w:multiLevelType w:val="multilevel"/>
    <w:tmpl w:val="2424BA1E"/>
    <w:lvl w:ilvl="0">
      <w:start w:val="1"/>
      <w:numFmt w:val="decimal"/>
      <w:pStyle w:val="Heading1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pStyle w:val="Heading9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2" w15:restartNumberingAfterBreak="0">
    <w:nsid w:val="158F3CC5"/>
    <w:multiLevelType w:val="multilevel"/>
    <w:tmpl w:val="FC02717C"/>
    <w:lvl w:ilvl="0"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3" w15:restartNumberingAfterBreak="0">
    <w:nsid w:val="160B4D03"/>
    <w:multiLevelType w:val="multilevel"/>
    <w:tmpl w:val="B86A47B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4" w15:restartNumberingAfterBreak="0">
    <w:nsid w:val="206C074D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abstractNum w:abstractNumId="5" w15:restartNumberingAfterBreak="0">
    <w:nsid w:val="2365068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6C11BF"/>
    <w:multiLevelType w:val="hybridMultilevel"/>
    <w:tmpl w:val="FB5C850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073A4E"/>
    <w:multiLevelType w:val="hybridMultilevel"/>
    <w:tmpl w:val="1500081A"/>
    <w:lvl w:ilvl="0" w:tplc="08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Arial Narro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Arial Narro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Arial Narro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3D2B61"/>
    <w:multiLevelType w:val="hybridMultilevel"/>
    <w:tmpl w:val="3B7ED54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9F67F6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abstractNum w:abstractNumId="10" w15:restartNumberingAfterBreak="0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Arial Narro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Arial Narro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Arial Narro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EE0201"/>
    <w:multiLevelType w:val="hybridMultilevel"/>
    <w:tmpl w:val="0804C0B4"/>
    <w:lvl w:ilvl="0" w:tplc="08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Arial Narro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Arial Narro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Arial Narro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476B1473"/>
    <w:multiLevelType w:val="multilevel"/>
    <w:tmpl w:val="E32CA660"/>
    <w:lvl w:ilvl="0"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</w:rPr>
    </w:lvl>
  </w:abstractNum>
  <w:abstractNum w:abstractNumId="13" w15:restartNumberingAfterBreak="0">
    <w:nsid w:val="48744DB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150C82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abstractNum w:abstractNumId="15" w15:restartNumberingAfterBreak="0">
    <w:nsid w:val="5C4A572F"/>
    <w:multiLevelType w:val="multilevel"/>
    <w:tmpl w:val="84E4927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0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0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E011E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CF38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5B49C4"/>
    <w:multiLevelType w:val="multilevel"/>
    <w:tmpl w:val="B880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2E273B"/>
    <w:multiLevelType w:val="multilevel"/>
    <w:tmpl w:val="544C655A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0" w15:restartNumberingAfterBreak="0">
    <w:nsid w:val="7D8D5F99"/>
    <w:multiLevelType w:val="multilevel"/>
    <w:tmpl w:val="D0746A24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</w:lvl>
  </w:abstractNum>
  <w:abstractNum w:abstractNumId="21" w15:restartNumberingAfterBreak="0">
    <w:nsid w:val="7FF81F98"/>
    <w:multiLevelType w:val="singleLevel"/>
    <w:tmpl w:val="2398E5C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3">
    <w:abstractNumId w:val="4"/>
  </w:num>
  <w:num w:numId="4">
    <w:abstractNumId w:val="14"/>
  </w:num>
  <w:num w:numId="5">
    <w:abstractNumId w:val="21"/>
  </w:num>
  <w:num w:numId="6">
    <w:abstractNumId w:val="9"/>
  </w:num>
  <w:num w:numId="7">
    <w:abstractNumId w:val="15"/>
  </w:num>
  <w:num w:numId="8">
    <w:abstractNumId w:val="17"/>
  </w:num>
  <w:num w:numId="9">
    <w:abstractNumId w:val="5"/>
  </w:num>
  <w:num w:numId="10">
    <w:abstractNumId w:val="13"/>
  </w:num>
  <w:num w:numId="11">
    <w:abstractNumId w:val="16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0"/>
  </w:num>
  <w:num w:numId="40">
    <w:abstractNumId w:val="1"/>
  </w:num>
  <w:num w:numId="41">
    <w:abstractNumId w:val="8"/>
  </w:num>
  <w:num w:numId="42">
    <w:abstractNumId w:val="18"/>
  </w:num>
  <w:num w:numId="43">
    <w:abstractNumId w:val="1"/>
  </w:num>
  <w:num w:numId="44">
    <w:abstractNumId w:val="6"/>
  </w:num>
  <w:num w:numId="45">
    <w:abstractNumId w:val="20"/>
  </w:num>
  <w:num w:numId="46">
    <w:abstractNumId w:val="2"/>
  </w:num>
  <w:num w:numId="47">
    <w:abstractNumId w:val="3"/>
  </w:num>
  <w:num w:numId="48">
    <w:abstractNumId w:val="12"/>
  </w:num>
  <w:num w:numId="49">
    <w:abstractNumId w:val="1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intFractionalCharacterWidth/>
  <w:hideSpellingErrors/>
  <w:activeWritingStyle w:appName="MSWord" w:lang="de-CH" w:vendorID="64" w:dllVersion="6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5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A0"/>
    <w:rsid w:val="001B347B"/>
    <w:rsid w:val="00527B63"/>
    <w:rsid w:val="00694FC3"/>
    <w:rsid w:val="00777EA0"/>
    <w:rsid w:val="00791FD5"/>
    <w:rsid w:val="00926055"/>
    <w:rsid w:val="00B80281"/>
    <w:rsid w:val="00CD4373"/>
    <w:rsid w:val="00F32D24"/>
    <w:rsid w:val="00F84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4B85A7"/>
  <w14:defaultImageDpi w14:val="300"/>
  <w15:chartTrackingRefBased/>
  <w15:docId w15:val="{66B2A6B6-14A0-4641-8FE3-01F271D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00" w:lineRule="atLeast"/>
    </w:pPr>
    <w:rPr>
      <w:rFonts w:ascii="Arial Narrow" w:hAnsi="Arial Narrow"/>
      <w:sz w:val="21"/>
      <w:lang w:val="de-CH" w:eastAsia="de-CH"/>
    </w:rPr>
  </w:style>
  <w:style w:type="paragraph" w:styleId="Heading1">
    <w:name w:val="heading 1"/>
    <w:basedOn w:val="Normal"/>
    <w:next w:val="Einzug1"/>
    <w:qFormat/>
    <w:pPr>
      <w:keepNext/>
      <w:keepLines/>
      <w:numPr>
        <w:numId w:val="30"/>
      </w:numPr>
      <w:spacing w:before="360" w:after="240" w:line="240" w:lineRule="auto"/>
      <w:outlineLvl w:val="0"/>
    </w:pPr>
    <w:rPr>
      <w:b/>
      <w:sz w:val="30"/>
    </w:rPr>
  </w:style>
  <w:style w:type="paragraph" w:styleId="Heading2">
    <w:name w:val="heading 2"/>
    <w:basedOn w:val="Heading1"/>
    <w:next w:val="Einzug1"/>
    <w:qFormat/>
    <w:pPr>
      <w:numPr>
        <w:ilvl w:val="1"/>
      </w:numPr>
      <w:outlineLvl w:val="1"/>
    </w:pPr>
    <w:rPr>
      <w:sz w:val="21"/>
    </w:rPr>
  </w:style>
  <w:style w:type="paragraph" w:styleId="Heading3">
    <w:name w:val="heading 3"/>
    <w:basedOn w:val="Heading2"/>
    <w:next w:val="Einzug1"/>
    <w:qFormat/>
    <w:pPr>
      <w:numPr>
        <w:ilvl w:val="2"/>
      </w:numPr>
      <w:outlineLvl w:val="2"/>
    </w:pPr>
  </w:style>
  <w:style w:type="paragraph" w:styleId="Heading4">
    <w:name w:val="heading 4"/>
    <w:basedOn w:val="Heading3"/>
    <w:next w:val="Einzug1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Einzug1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Einzug1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Einzug1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Einzug1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Einzug1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paragraph" w:styleId="Header">
    <w:name w:val="header"/>
    <w:basedOn w:val="Normal"/>
    <w:pPr>
      <w:tabs>
        <w:tab w:val="left" w:pos="851"/>
      </w:tabs>
      <w:spacing w:line="240" w:lineRule="auto"/>
    </w:pPr>
    <w:rPr>
      <w:b/>
      <w:sz w:val="28"/>
    </w:rPr>
  </w:style>
  <w:style w:type="paragraph" w:styleId="Title">
    <w:name w:val="Title"/>
    <w:basedOn w:val="Normal"/>
    <w:next w:val="Einzug1"/>
    <w:qFormat/>
    <w:pPr>
      <w:keepNext/>
      <w:keepLines/>
      <w:spacing w:before="240" w:after="240"/>
      <w:ind w:left="851"/>
    </w:pPr>
    <w:rPr>
      <w:b/>
      <w:sz w:val="30"/>
    </w:rPr>
  </w:style>
  <w:style w:type="paragraph" w:customStyle="1" w:styleId="Einzug1">
    <w:name w:val="Einzug 1"/>
    <w:basedOn w:val="Normal"/>
    <w:pPr>
      <w:keepLines/>
      <w:ind w:left="851"/>
    </w:pPr>
  </w:style>
  <w:style w:type="paragraph" w:styleId="Subtitle">
    <w:name w:val="Subtitle"/>
    <w:basedOn w:val="Title"/>
    <w:next w:val="Einzug1"/>
    <w:qFormat/>
    <w:rPr>
      <w:sz w:val="21"/>
    </w:rPr>
  </w:style>
  <w:style w:type="paragraph" w:styleId="TOC1">
    <w:name w:val="toc 1"/>
    <w:basedOn w:val="Normal"/>
    <w:next w:val="Normal"/>
    <w:autoRedefine/>
    <w:uiPriority w:val="39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TOC2">
    <w:name w:val="toc 2"/>
    <w:basedOn w:val="TOC1"/>
    <w:next w:val="Normal"/>
    <w:autoRedefine/>
    <w:uiPriority w:val="39"/>
    <w:pPr>
      <w:spacing w:before="20"/>
    </w:pPr>
    <w:rPr>
      <w:b w:val="0"/>
    </w:rPr>
  </w:style>
  <w:style w:type="paragraph" w:styleId="TOC3">
    <w:name w:val="toc 3"/>
    <w:basedOn w:val="TOC2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customStyle="1" w:styleId="VRSG-Bild">
    <w:name w:val="VRSG-Bild"/>
    <w:basedOn w:val="Normal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customStyle="1" w:styleId="Aufzhlung">
    <w:name w:val="Aufzählung"/>
    <w:basedOn w:val="Einzug1"/>
    <w:rsid w:val="00EE76F5"/>
    <w:pPr>
      <w:numPr>
        <w:numId w:val="39"/>
      </w:numPr>
      <w:tabs>
        <w:tab w:val="clear" w:pos="1571"/>
        <w:tab w:val="num" w:pos="1418"/>
      </w:tabs>
      <w:ind w:left="1418" w:hanging="567"/>
    </w:pPr>
  </w:style>
  <w:style w:type="character" w:styleId="Hyperlink">
    <w:name w:val="Hyperlink"/>
    <w:rsid w:val="00F35E61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rsid w:val="000E50EF"/>
    <w:pPr>
      <w:ind w:left="840"/>
    </w:pPr>
  </w:style>
  <w:style w:type="paragraph" w:styleId="TOC6">
    <w:name w:val="toc 6"/>
    <w:basedOn w:val="Normal"/>
    <w:next w:val="Normal"/>
    <w:autoRedefine/>
    <w:semiHidden/>
    <w:rsid w:val="000E50EF"/>
    <w:pPr>
      <w:ind w:left="1050"/>
    </w:pPr>
  </w:style>
  <w:style w:type="paragraph" w:styleId="TOC7">
    <w:name w:val="toc 7"/>
    <w:basedOn w:val="Normal"/>
    <w:next w:val="Normal"/>
    <w:autoRedefine/>
    <w:semiHidden/>
    <w:rsid w:val="000E50EF"/>
    <w:pPr>
      <w:ind w:left="1260"/>
    </w:pPr>
  </w:style>
  <w:style w:type="paragraph" w:styleId="TOC8">
    <w:name w:val="toc 8"/>
    <w:basedOn w:val="Normal"/>
    <w:next w:val="Normal"/>
    <w:autoRedefine/>
    <w:semiHidden/>
    <w:rsid w:val="000E50EF"/>
    <w:pPr>
      <w:ind w:left="1470"/>
    </w:pPr>
  </w:style>
  <w:style w:type="paragraph" w:styleId="TOC9">
    <w:name w:val="toc 9"/>
    <w:basedOn w:val="Normal"/>
    <w:next w:val="Normal"/>
    <w:autoRedefine/>
    <w:semiHidden/>
    <w:rsid w:val="000E50EF"/>
    <w:pPr>
      <w:ind w:left="1680"/>
    </w:pPr>
  </w:style>
  <w:style w:type="paragraph" w:styleId="BalloonText">
    <w:name w:val="Balloon Text"/>
    <w:basedOn w:val="Normal"/>
    <w:semiHidden/>
    <w:rsid w:val="002625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37354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uptextstandardnormal">
    <w:name w:val="scup_text_standard_normal"/>
    <w:basedOn w:val="DefaultParagraphFont"/>
    <w:rsid w:val="0008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SOffice\Vorlagen\Lehrlingswesen\Lerndok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H:\MSOffice\Vorlagen\Lehrlingswesen\Lerndokumentation.dot</Template>
  <TotalTime>4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Lerndokumentation</vt:lpstr>
    </vt:vector>
  </TitlesOfParts>
  <Company>Verwaltungsrechenzentrum AG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Lerndokumentation</dc:title>
  <dc:subject/>
  <dc:creator>Harry Salomon</dc:creator>
  <cp:keywords/>
  <cp:lastModifiedBy>Sven Nueesch</cp:lastModifiedBy>
  <cp:revision>4</cp:revision>
  <cp:lastPrinted>2008-08-19T15:44:00Z</cp:lastPrinted>
  <dcterms:created xsi:type="dcterms:W3CDTF">2018-10-15T18:12:00Z</dcterms:created>
  <dcterms:modified xsi:type="dcterms:W3CDTF">2020-08-27T12:44:00Z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onPath">
    <vt:lpwstr>F:\ALLE\Office03\Signete\Icons Fachgebiete</vt:lpwstr>
  </property>
</Properties>
</file>